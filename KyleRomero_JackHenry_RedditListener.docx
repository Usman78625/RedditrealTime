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233B4" w14:textId="3E29F463" w:rsidR="00E37729" w:rsidRPr="00A24A53" w:rsidRDefault="00000000" w:rsidP="00666674">
      <w:pPr>
        <w:pStyle w:val="Title"/>
        <w:rPr>
          <w:rFonts w:ascii="Cascadia Code" w:hAnsi="Cascadia Code" w:cs="Cascadia Code"/>
        </w:rPr>
      </w:pPr>
      <w:sdt>
        <w:sdtPr>
          <w:rPr>
            <w:rFonts w:ascii="Cascadia Code" w:hAnsi="Cascadia Code" w:cs="Cascadia Code"/>
          </w:rPr>
          <w:id w:val="482589585"/>
          <w:placeholder>
            <w:docPart w:val="95977744CBE0447785D250C3ED8E42BE"/>
          </w:placeholder>
          <w15:appearance w15:val="hidden"/>
        </w:sdtPr>
        <w:sdtContent>
          <w:r w:rsidR="00A24A53" w:rsidRPr="00A24A53">
            <w:rPr>
              <w:rFonts w:ascii="Cascadia Code" w:hAnsi="Cascadia Code" w:cs="Cascadia Code"/>
            </w:rPr>
            <w:t>REddit</w:t>
          </w:r>
          <w:r w:rsidR="00A24A53">
            <w:rPr>
              <w:rFonts w:ascii="Cascadia Code" w:hAnsi="Cascadia Code" w:cs="Cascadia Code"/>
            </w:rPr>
            <w:t xml:space="preserve"> </w:t>
          </w:r>
          <w:r w:rsidR="00A24A53" w:rsidRPr="00A24A53">
            <w:rPr>
              <w:rFonts w:ascii="Cascadia Code" w:hAnsi="Cascadia Code" w:cs="Cascadia Code"/>
            </w:rPr>
            <w:t>Listener</w:t>
          </w:r>
        </w:sdtContent>
      </w:sdt>
      <w:r w:rsidR="00666674" w:rsidRPr="00A24A53">
        <w:rPr>
          <w:rFonts w:ascii="Cascadia Code" w:hAnsi="Cascadia Code" w:cs="Cascadia Code"/>
        </w:rPr>
        <w:t xml:space="preserve"> </w:t>
      </w:r>
    </w:p>
    <w:p w14:paraId="2856665F" w14:textId="34DA6352" w:rsidR="00B2086D" w:rsidRPr="00A24A53" w:rsidRDefault="00000000" w:rsidP="008950B0">
      <w:pPr>
        <w:rPr>
          <w:rFonts w:ascii="Cascadia Code" w:hAnsi="Cascadia Code" w:cs="Cascadia Code"/>
        </w:rPr>
      </w:pPr>
      <w:sdt>
        <w:sdtPr>
          <w:rPr>
            <w:rFonts w:ascii="Cascadia Code" w:hAnsi="Cascadia Code" w:cs="Cascadia Code"/>
          </w:rPr>
          <w:id w:val="-870067884"/>
          <w:placeholder>
            <w:docPart w:val="D89F452F5CEB4FCC8DCB6E25404B46CF"/>
          </w:placeholder>
          <w15:appearance w15:val="hidden"/>
        </w:sdtPr>
        <w:sdtContent>
          <w:r w:rsidR="00A24A53" w:rsidRPr="00A24A53">
            <w:rPr>
              <w:rFonts w:ascii="Cascadia Code" w:hAnsi="Cascadia Code" w:cs="Cascadia Code"/>
            </w:rPr>
            <w:t>Jack Henry Coding Exercise</w:t>
          </w:r>
        </w:sdtContent>
      </w:sdt>
      <w:r w:rsidR="00666674" w:rsidRPr="00A24A53">
        <w:rPr>
          <w:rFonts w:ascii="Cascadia Code" w:hAnsi="Cascadia Code" w:cs="Cascadia Code"/>
        </w:rPr>
        <w:t xml:space="preserve"> </w:t>
      </w:r>
    </w:p>
    <w:p w14:paraId="15A2063C" w14:textId="77777777" w:rsidR="00B2086D" w:rsidRPr="00A24A53" w:rsidRDefault="00000000" w:rsidP="00666674">
      <w:pPr>
        <w:pStyle w:val="Heading1"/>
        <w:rPr>
          <w:rFonts w:ascii="Cascadia Code" w:hAnsi="Cascadia Code" w:cs="Cascadia Code"/>
        </w:rPr>
      </w:pPr>
      <w:sdt>
        <w:sdtPr>
          <w:rPr>
            <w:rFonts w:ascii="Cascadia Code" w:hAnsi="Cascadia Code" w:cs="Cascadia Code"/>
          </w:rPr>
          <w:id w:val="-2000642502"/>
          <w:placeholder>
            <w:docPart w:val="6532BE72448C4B34ACEA11D08E8990A3"/>
          </w:placeholder>
          <w:showingPlcHdr/>
          <w15:appearance w15:val="hidden"/>
        </w:sdtPr>
        <w:sdtContent>
          <w:r w:rsidR="00666674" w:rsidRPr="00A24A53">
            <w:rPr>
              <w:rFonts w:ascii="Cascadia Code" w:hAnsi="Cascadia Code" w:cs="Cascadia Code"/>
            </w:rPr>
            <w:t>Overview</w:t>
          </w:r>
        </w:sdtContent>
      </w:sdt>
      <w:r w:rsidR="00666674" w:rsidRPr="00A24A53">
        <w:rPr>
          <w:rFonts w:ascii="Cascadia Code" w:hAnsi="Cascadia Code" w:cs="Cascadia Code"/>
        </w:rPr>
        <w:t xml:space="preserve"> </w:t>
      </w:r>
    </w:p>
    <w:p w14:paraId="03D5D65C" w14:textId="77777777" w:rsidR="00E37729" w:rsidRPr="00A24A53" w:rsidRDefault="00000000" w:rsidP="00666674">
      <w:pPr>
        <w:rPr>
          <w:rFonts w:ascii="Cascadia Code" w:hAnsi="Cascadia Code" w:cs="Cascadia Code"/>
        </w:rPr>
      </w:pPr>
      <w:sdt>
        <w:sdtPr>
          <w:rPr>
            <w:rFonts w:ascii="Cascadia Code" w:hAnsi="Cascadia Code" w:cs="Cascadia Code"/>
          </w:rPr>
          <w:id w:val="1834942371"/>
          <w:placeholder>
            <w:docPart w:val="9B4CA64D0F244E6284B91B84B77E1F4D"/>
          </w:placeholder>
          <w:showingPlcHdr/>
          <w15:appearance w15:val="hidden"/>
        </w:sdtPr>
        <w:sdtContent>
          <w:r w:rsidR="00666674" w:rsidRPr="00A24A53">
            <w:t>Use this space to add background context, objectives, and suggested timelines.</w:t>
          </w:r>
          <w:r w:rsidR="00666674" w:rsidRPr="00A24A53">
            <w:br/>
            <w:t>Add inspiration quote here.</w:t>
          </w:r>
        </w:sdtContent>
      </w:sdt>
      <w:r w:rsidR="00666674" w:rsidRPr="00A24A53">
        <w:rPr>
          <w:rFonts w:ascii="Cascadia Code" w:hAnsi="Cascadia Code" w:cs="Cascadia Code"/>
        </w:rPr>
        <w:t xml:space="preserve"> </w:t>
      </w:r>
    </w:p>
    <w:p w14:paraId="3D8D417E" w14:textId="77777777" w:rsidR="00E37729" w:rsidRPr="00A24A53" w:rsidRDefault="00000000" w:rsidP="00666674">
      <w:pPr>
        <w:pStyle w:val="Heading1"/>
        <w:rPr>
          <w:rFonts w:ascii="Cascadia Code" w:hAnsi="Cascadia Code" w:cs="Cascadia Code"/>
        </w:rPr>
      </w:pPr>
      <w:sdt>
        <w:sdtPr>
          <w:rPr>
            <w:rFonts w:ascii="Cascadia Code" w:hAnsi="Cascadia Code" w:cs="Cascadia Code"/>
          </w:rPr>
          <w:id w:val="-1341004364"/>
          <w:placeholder>
            <w:docPart w:val="B41D2F8412404E6FBFE9AD57CC665686"/>
          </w:placeholder>
          <w:showingPlcHdr/>
          <w15:appearance w15:val="hidden"/>
        </w:sdtPr>
        <w:sdtContent>
          <w:r w:rsidR="00666674" w:rsidRPr="00A24A53">
            <w:rPr>
              <w:rFonts w:ascii="Cascadia Code" w:hAnsi="Cascadia Code" w:cs="Cascadia Code"/>
            </w:rPr>
            <w:t>Summary</w:t>
          </w:r>
        </w:sdtContent>
      </w:sdt>
      <w:r w:rsidR="00666674" w:rsidRPr="00A24A53">
        <w:rPr>
          <w:rFonts w:ascii="Cascadia Code" w:hAnsi="Cascadia Code" w:cs="Cascadia Code"/>
        </w:rPr>
        <w:t xml:space="preserve"> </w:t>
      </w:r>
    </w:p>
    <w:tbl>
      <w:tblPr>
        <w:tblW w:w="0" w:type="auto"/>
        <w:tblCellMar>
          <w:left w:w="14" w:type="dxa"/>
        </w:tblCellMar>
        <w:tblLook w:val="0600" w:firstRow="0" w:lastRow="0" w:firstColumn="0" w:lastColumn="0" w:noHBand="1" w:noVBand="1"/>
      </w:tblPr>
      <w:tblGrid>
        <w:gridCol w:w="10070"/>
      </w:tblGrid>
      <w:tr w:rsidR="00B46CA8" w:rsidRPr="00A24A53" w14:paraId="4601FFD7" w14:textId="77777777" w:rsidTr="00E61ABB">
        <w:trPr>
          <w:trHeight w:val="576"/>
        </w:trPr>
        <w:tc>
          <w:tcPr>
            <w:tcW w:w="10070" w:type="dxa"/>
            <w:tcBorders>
              <w:bottom w:val="single" w:sz="4" w:space="0" w:color="BFBFBF" w:themeColor="background1" w:themeShade="BF"/>
            </w:tcBorders>
          </w:tcPr>
          <w:p w14:paraId="6F164FD8" w14:textId="77575E03" w:rsidR="00A24A53" w:rsidRPr="00A24A53" w:rsidRDefault="00A24A53" w:rsidP="00A24A53">
            <w:pPr>
              <w:pStyle w:val="Heading2"/>
              <w:rPr>
                <w:rFonts w:ascii="Cascadia Code" w:hAnsi="Cascadia Code" w:cs="Cascadia Code"/>
              </w:rPr>
            </w:pPr>
            <w:r w:rsidRPr="00A24A53">
              <w:rPr>
                <w:rFonts w:ascii="Cascadia Code" w:hAnsi="Cascadia Code" w:cs="Cascadia Code"/>
              </w:rPr>
              <w:t>8/6/2024</w:t>
            </w:r>
          </w:p>
        </w:tc>
      </w:tr>
      <w:tr w:rsidR="00E61ABB" w:rsidRPr="00A24A53" w14:paraId="5A60D6D0" w14:textId="77777777" w:rsidTr="00E61ABB">
        <w:trPr>
          <w:trHeight w:val="864"/>
        </w:trPr>
        <w:tc>
          <w:tcPr>
            <w:tcW w:w="10070" w:type="dxa"/>
            <w:tcBorders>
              <w:top w:val="single" w:sz="4" w:space="0" w:color="BFBFBF" w:themeColor="background1" w:themeShade="BF"/>
            </w:tcBorders>
          </w:tcPr>
          <w:p w14:paraId="55C0A402" w14:textId="77777777" w:rsidR="00E61ABB" w:rsidRPr="00A24A53" w:rsidRDefault="00E61ABB" w:rsidP="008950B0">
            <w:pPr>
              <w:rPr>
                <w:rFonts w:ascii="Cascadia Code" w:hAnsi="Cascadia Code" w:cs="Cascadia Code"/>
              </w:rPr>
            </w:pPr>
          </w:p>
        </w:tc>
      </w:tr>
      <w:tr w:rsidR="00B46CA8" w:rsidRPr="00A24A53" w14:paraId="22650681" w14:textId="77777777" w:rsidTr="00E61ABB">
        <w:trPr>
          <w:trHeight w:val="576"/>
        </w:trPr>
        <w:tc>
          <w:tcPr>
            <w:tcW w:w="10070" w:type="dxa"/>
            <w:tcBorders>
              <w:bottom w:val="single" w:sz="4" w:space="0" w:color="BFBFBF" w:themeColor="background1" w:themeShade="BF"/>
            </w:tcBorders>
          </w:tcPr>
          <w:p w14:paraId="74800CDA" w14:textId="77777777" w:rsidR="00A24A53" w:rsidRPr="00A24A53" w:rsidRDefault="00A24A53" w:rsidP="00A24A53">
            <w:r w:rsidRPr="00A24A53">
              <w:t xml:space="preserve">Reddit, much like other social media platforms, provides a way for users to communicate their interests etc. For this exercise, we would like to see you build an application that listens to your choice of subreddits (best to choose one with a good </w:t>
            </w:r>
            <w:proofErr w:type="gramStart"/>
            <w:r w:rsidRPr="00A24A53">
              <w:t>amount</w:t>
            </w:r>
            <w:proofErr w:type="gramEnd"/>
            <w:r w:rsidRPr="00A24A53">
              <w:t xml:space="preserve"> of posts). You can use this </w:t>
            </w:r>
            <w:hyperlink r:id="rId8" w:tgtFrame="_blank" w:history="1">
              <w:r w:rsidRPr="00A24A53">
                <w:rPr>
                  <w:rStyle w:val="Hyperlink"/>
                  <w:rFonts w:ascii="Cascadia Code" w:eastAsia="Gulim" w:hAnsi="Cascadia Code" w:cs="Cascadia Code"/>
                  <w:caps/>
                  <w:sz w:val="20"/>
                  <w:szCs w:val="32"/>
                </w:rPr>
                <w:t>link</w:t>
              </w:r>
            </w:hyperlink>
            <w:r w:rsidRPr="00A24A53">
              <w:t> to help identify one that interests you.  We’d like to see the exercise completed in the language you are applying for, and you are free to use any 3rd party libraries you would like.</w:t>
            </w:r>
          </w:p>
          <w:p w14:paraId="6F7A0346" w14:textId="77777777" w:rsidR="00A24A53" w:rsidRPr="00A24A53" w:rsidRDefault="00A24A53" w:rsidP="00A24A53">
            <w:r w:rsidRPr="00A24A53">
              <w:t>Your app should consume the posts from your chosen subreddit in near real time and keep track of the following statistics between the time your application starts until it ends:</w:t>
            </w:r>
          </w:p>
          <w:p w14:paraId="36DC8CD7" w14:textId="77777777" w:rsidR="00A24A53" w:rsidRPr="00A24A53" w:rsidRDefault="00A24A53" w:rsidP="00A24A53">
            <w:r w:rsidRPr="00A24A53">
              <w:t>Posts with most up votes</w:t>
            </w:r>
          </w:p>
          <w:p w14:paraId="4613EA0C" w14:textId="77777777" w:rsidR="00A24A53" w:rsidRPr="00A24A53" w:rsidRDefault="00A24A53" w:rsidP="00A24A53">
            <w:r w:rsidRPr="00A24A53">
              <w:t>Users with most posts</w:t>
            </w:r>
          </w:p>
          <w:p w14:paraId="0506B551" w14:textId="77777777" w:rsidR="00A24A53" w:rsidRPr="00A24A53" w:rsidRDefault="00A24A53" w:rsidP="00A24A53">
            <w:r w:rsidRPr="00A24A53">
              <w:t>Your app should also provide some way to report these values to a user (periodically log to terminal, return from RESTful web service, etc.). If there are other interesting statistics you’d like to collect, that would be great. There is no need to store this data in a database; keeping everything in-memory is fine. That said, you should think about how you would persist data if that was a requirement.</w:t>
            </w:r>
          </w:p>
          <w:p w14:paraId="6D668791" w14:textId="77777777" w:rsidR="00A24A53" w:rsidRPr="00A24A53" w:rsidRDefault="00A24A53" w:rsidP="00A24A53">
            <w:r w:rsidRPr="00A24A53">
              <w:t xml:space="preserve">To acquire near real time statistics from Reddit, you will need to continuously request data from Reddit's rest APIs.  Reddit implements rate limiting and provides details regarding rate limit used, rate limit remaining, and rate limit reset period via response </w:t>
            </w:r>
            <w:r w:rsidRPr="00A24A53">
              <w:lastRenderedPageBreak/>
              <w:t>headers.  Your application should use these values to control throughput in an even and consistent manner while utilizing a high percentage of the available request rate.</w:t>
            </w:r>
          </w:p>
          <w:p w14:paraId="116BA6C9" w14:textId="77777777" w:rsidR="00A24A53" w:rsidRPr="00A24A53" w:rsidRDefault="00A24A53" w:rsidP="00A24A53">
            <w:r w:rsidRPr="00A24A53">
              <w:t>It’s very important that the various application processes do not block each other as Reddit can have a high volume on many of their subreddits.  The app should process posts as concurrently as possible to take advantage of available computing resources. While we are only asking to track a single subreddit, you should be thinking about his you could scale up your app to handle multiple subreddits.</w:t>
            </w:r>
          </w:p>
          <w:p w14:paraId="69EA3014" w14:textId="77777777" w:rsidR="00A24A53" w:rsidRPr="00A24A53" w:rsidRDefault="00A24A53" w:rsidP="00A24A53">
            <w:r w:rsidRPr="00A24A53">
              <w:t xml:space="preserve">While designing and developing this application, you should keep SOLID principles in mind. Although this is a code challenge, we are looking for patterns that could scale and are loosely coupled to external systems / dependencies. In that same theme, there should be some level of error handling and unit testing. The submission should contain </w:t>
            </w:r>
            <w:proofErr w:type="gramStart"/>
            <w:r w:rsidRPr="00A24A53">
              <w:t>code</w:t>
            </w:r>
            <w:proofErr w:type="gramEnd"/>
            <w:r w:rsidRPr="00A24A53">
              <w:t xml:space="preserve"> that you would consider production ready.</w:t>
            </w:r>
          </w:p>
          <w:p w14:paraId="58435EE8" w14:textId="77777777" w:rsidR="00A24A53" w:rsidRPr="00A24A53" w:rsidRDefault="00A24A53" w:rsidP="00A24A53">
            <w:r w:rsidRPr="00A24A53">
              <w:t xml:space="preserve">When you're finished, please put your project in a repository on either GitHub or Bitbucket and send us a link. Please be sure to provide guidance as to where the Reddit API Token values are located so that the team reviewing the code can replace/configure the value. After </w:t>
            </w:r>
            <w:proofErr w:type="gramStart"/>
            <w:r w:rsidRPr="00A24A53">
              <w:t>review</w:t>
            </w:r>
            <w:proofErr w:type="gramEnd"/>
            <w:r w:rsidRPr="00A24A53">
              <w:t>, we may follow-up with an interview session with questions for you about your code and the choices made in design/implementation.</w:t>
            </w:r>
          </w:p>
          <w:p w14:paraId="2B9CDCD9" w14:textId="77777777" w:rsidR="00A24A53" w:rsidRPr="00A24A53" w:rsidRDefault="00A24A53" w:rsidP="00A24A53">
            <w:r w:rsidRPr="00A24A53">
              <w:t>While the coding exercise is intended to be an interesting and fun challenge, we are interested in seeing your best work - aspects that go beyond merely functional code, that demonstrate professionalism and pride in your work.  We look forward to your submission!</w:t>
            </w:r>
          </w:p>
          <w:p w14:paraId="501DCD97" w14:textId="1BA7193D" w:rsidR="00B46CA8" w:rsidRPr="00A24A53" w:rsidRDefault="00B46CA8" w:rsidP="00A24A53"/>
        </w:tc>
      </w:tr>
      <w:tr w:rsidR="00E61ABB" w:rsidRPr="00A24A53" w14:paraId="49DA2030" w14:textId="77777777" w:rsidTr="00E61ABB">
        <w:trPr>
          <w:trHeight w:val="864"/>
        </w:trPr>
        <w:tc>
          <w:tcPr>
            <w:tcW w:w="10070" w:type="dxa"/>
            <w:tcBorders>
              <w:top w:val="single" w:sz="4" w:space="0" w:color="BFBFBF" w:themeColor="background1" w:themeShade="BF"/>
            </w:tcBorders>
          </w:tcPr>
          <w:p w14:paraId="18B744E1" w14:textId="77777777" w:rsidR="00E61ABB" w:rsidRPr="00A24A53" w:rsidRDefault="00E61ABB" w:rsidP="008950B0">
            <w:pPr>
              <w:rPr>
                <w:rFonts w:ascii="Cascadia Code" w:hAnsi="Cascadia Code" w:cs="Cascadia Code"/>
              </w:rPr>
            </w:pPr>
          </w:p>
        </w:tc>
      </w:tr>
      <w:tr w:rsidR="00B46CA8" w:rsidRPr="00A24A53" w14:paraId="51BF0AA3" w14:textId="77777777" w:rsidTr="00E61ABB">
        <w:trPr>
          <w:trHeight w:val="576"/>
        </w:trPr>
        <w:tc>
          <w:tcPr>
            <w:tcW w:w="10070" w:type="dxa"/>
            <w:tcBorders>
              <w:bottom w:val="single" w:sz="4" w:space="0" w:color="BFBFBF" w:themeColor="background1" w:themeShade="BF"/>
            </w:tcBorders>
          </w:tcPr>
          <w:p w14:paraId="47FF4B77" w14:textId="77777777" w:rsidR="00A24A53" w:rsidRPr="00A24A53" w:rsidRDefault="00A24A53" w:rsidP="00A24A53">
            <w:r w:rsidRPr="00A24A53">
              <w:rPr>
                <w:b/>
                <w:bCs/>
                <w:u w:val="single"/>
              </w:rPr>
              <w:t>Accessing the Reddit API</w:t>
            </w:r>
          </w:p>
          <w:p w14:paraId="27FEF125" w14:textId="77777777" w:rsidR="00A24A53" w:rsidRPr="00A24A53" w:rsidRDefault="00A24A53" w:rsidP="00A24A53">
            <w:r w:rsidRPr="00A24A53">
              <w:t>To get the API, register </w:t>
            </w:r>
            <w:hyperlink r:id="rId9" w:tgtFrame="_blank" w:history="1">
              <w:r w:rsidRPr="00A24A53">
                <w:rPr>
                  <w:rStyle w:val="Hyperlink"/>
                </w:rPr>
                <w:t>here</w:t>
              </w:r>
            </w:hyperlink>
          </w:p>
          <w:p w14:paraId="7A75D4E8" w14:textId="77777777" w:rsidR="00A24A53" w:rsidRPr="00A24A53" w:rsidRDefault="00A24A53" w:rsidP="00A24A53">
            <w:r w:rsidRPr="00A24A53">
              <w:t>Additional documentation can be found </w:t>
            </w:r>
            <w:hyperlink r:id="rId10" w:tgtFrame="_blank" w:history="1">
              <w:r w:rsidRPr="00A24A53">
                <w:rPr>
                  <w:rStyle w:val="Hyperlink"/>
                </w:rPr>
                <w:t>here</w:t>
              </w:r>
            </w:hyperlink>
          </w:p>
          <w:p w14:paraId="5011B0F8" w14:textId="4A382E06" w:rsidR="00A24A53" w:rsidRPr="00A24A53" w:rsidRDefault="00A24A53" w:rsidP="00A24A53"/>
        </w:tc>
      </w:tr>
      <w:tr w:rsidR="00E61ABB" w:rsidRPr="00A24A53" w14:paraId="2E81DB66" w14:textId="77777777" w:rsidTr="00E61ABB">
        <w:trPr>
          <w:trHeight w:val="864"/>
        </w:trPr>
        <w:tc>
          <w:tcPr>
            <w:tcW w:w="10070" w:type="dxa"/>
            <w:tcBorders>
              <w:top w:val="single" w:sz="4" w:space="0" w:color="BFBFBF" w:themeColor="background1" w:themeShade="BF"/>
            </w:tcBorders>
          </w:tcPr>
          <w:p w14:paraId="2907E250" w14:textId="77777777" w:rsidR="00E61ABB" w:rsidRPr="00A24A53" w:rsidRDefault="00E61ABB" w:rsidP="008950B0">
            <w:pPr>
              <w:rPr>
                <w:rFonts w:ascii="Cascadia Code" w:hAnsi="Cascadia Code" w:cs="Cascadia Code"/>
              </w:rPr>
            </w:pPr>
          </w:p>
        </w:tc>
      </w:tr>
      <w:tr w:rsidR="00B46CA8" w:rsidRPr="00A24A53" w14:paraId="671D869F" w14:textId="77777777" w:rsidTr="00E61ABB">
        <w:trPr>
          <w:trHeight w:val="576"/>
        </w:trPr>
        <w:tc>
          <w:tcPr>
            <w:tcW w:w="10070" w:type="dxa"/>
            <w:tcBorders>
              <w:bottom w:val="single" w:sz="4" w:space="0" w:color="BFBFBF" w:themeColor="background1" w:themeShade="BF"/>
            </w:tcBorders>
          </w:tcPr>
          <w:p w14:paraId="31665F5F" w14:textId="77777777" w:rsidR="00B46CA8" w:rsidRDefault="00000000" w:rsidP="008950B0">
            <w:pPr>
              <w:pStyle w:val="Heading2"/>
              <w:rPr>
                <w:rFonts w:ascii="Cascadia Code" w:hAnsi="Cascadia Code" w:cs="Cascadia Code"/>
              </w:rPr>
            </w:pPr>
            <w:sdt>
              <w:sdtPr>
                <w:rPr>
                  <w:rFonts w:ascii="Cascadia Code" w:hAnsi="Cascadia Code" w:cs="Cascadia Code"/>
                </w:rPr>
                <w:id w:val="777536084"/>
                <w:placeholder>
                  <w:docPart w:val="65880846CFBA4D4B884EFA745A72872B"/>
                </w:placeholder>
                <w15:appearance w15:val="hidden"/>
              </w:sdtPr>
              <w:sdtContent>
                <w:r w:rsidR="00A24A53">
                  <w:rPr>
                    <w:rFonts w:ascii="Cascadia Code" w:hAnsi="Cascadia Code" w:cs="Cascadia Code"/>
                  </w:rPr>
                  <w:t>Architecture</w:t>
                </w:r>
              </w:sdtContent>
            </w:sdt>
            <w:r w:rsidR="00E61ABB" w:rsidRPr="00A24A53">
              <w:rPr>
                <w:rFonts w:ascii="Cascadia Code" w:hAnsi="Cascadia Code" w:cs="Cascadia Code"/>
              </w:rPr>
              <w:t xml:space="preserve"> </w:t>
            </w:r>
          </w:p>
          <w:p w14:paraId="35ECF80F" w14:textId="6AA3DE07" w:rsidR="00A24A53" w:rsidRDefault="00A24A53" w:rsidP="00A24A53">
            <w:r w:rsidRPr="00A24A53">
              <w:drawing>
                <wp:inline distT="0" distB="0" distL="0" distR="0" wp14:anchorId="2B89AFC0" wp14:editId="49FD3425">
                  <wp:extent cx="5753100" cy="7890756"/>
                  <wp:effectExtent l="0" t="0" r="0" b="0"/>
                  <wp:docPr id="391341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341218" name=""/>
                          <pic:cNvPicPr/>
                        </pic:nvPicPr>
                        <pic:blipFill>
                          <a:blip r:embed="rId11"/>
                          <a:stretch>
                            <a:fillRect/>
                          </a:stretch>
                        </pic:blipFill>
                        <pic:spPr>
                          <a:xfrm>
                            <a:off x="0" y="0"/>
                            <a:ext cx="5758250" cy="7897820"/>
                          </a:xfrm>
                          <a:prstGeom prst="rect">
                            <a:avLst/>
                          </a:prstGeom>
                        </pic:spPr>
                      </pic:pic>
                    </a:graphicData>
                  </a:graphic>
                </wp:inline>
              </w:drawing>
            </w:r>
          </w:p>
          <w:p w14:paraId="46CAA4B5" w14:textId="77365F63" w:rsidR="00A24A53" w:rsidRPr="00A24A53" w:rsidRDefault="00A24A53" w:rsidP="00A24A53"/>
        </w:tc>
      </w:tr>
      <w:tr w:rsidR="00E61ABB" w:rsidRPr="00A24A53" w14:paraId="2A657963" w14:textId="77777777" w:rsidTr="00E61ABB">
        <w:trPr>
          <w:trHeight w:val="864"/>
        </w:trPr>
        <w:tc>
          <w:tcPr>
            <w:tcW w:w="10070" w:type="dxa"/>
            <w:tcBorders>
              <w:top w:val="single" w:sz="4" w:space="0" w:color="BFBFBF" w:themeColor="background1" w:themeShade="BF"/>
            </w:tcBorders>
          </w:tcPr>
          <w:p w14:paraId="72C27DEA" w14:textId="77777777" w:rsidR="00E61ABB" w:rsidRPr="00A24A53" w:rsidRDefault="00E61ABB" w:rsidP="008950B0">
            <w:pPr>
              <w:rPr>
                <w:rFonts w:ascii="Cascadia Code" w:hAnsi="Cascadia Code" w:cs="Cascadia Code"/>
              </w:rPr>
            </w:pPr>
          </w:p>
        </w:tc>
      </w:tr>
      <w:tr w:rsidR="00B46CA8" w:rsidRPr="00A24A53" w14:paraId="09FED27B" w14:textId="77777777" w:rsidTr="00E61ABB">
        <w:trPr>
          <w:trHeight w:val="576"/>
        </w:trPr>
        <w:tc>
          <w:tcPr>
            <w:tcW w:w="10070" w:type="dxa"/>
            <w:tcBorders>
              <w:bottom w:val="single" w:sz="4" w:space="0" w:color="BFBFBF" w:themeColor="background1" w:themeShade="BF"/>
            </w:tcBorders>
          </w:tcPr>
          <w:p w14:paraId="5F2434E1" w14:textId="606E7E73" w:rsidR="00B46CA8" w:rsidRDefault="00000000" w:rsidP="008950B0">
            <w:pPr>
              <w:pStyle w:val="Heading2"/>
              <w:rPr>
                <w:rFonts w:ascii="Cascadia Code" w:hAnsi="Cascadia Code" w:cs="Cascadia Code"/>
              </w:rPr>
            </w:pPr>
            <w:sdt>
              <w:sdtPr>
                <w:rPr>
                  <w:rFonts w:ascii="Cascadia Code" w:hAnsi="Cascadia Code" w:cs="Cascadia Code"/>
                </w:rPr>
                <w:id w:val="-1461028311"/>
                <w:placeholder>
                  <w:docPart w:val="3A9DBA9A543A4D37B4300E3EAA0E94D6"/>
                </w:placeholder>
                <w15:appearance w15:val="hidden"/>
              </w:sdtPr>
              <w:sdtContent>
                <w:r w:rsidR="00A24A53">
                  <w:rPr>
                    <w:rFonts w:ascii="Cascadia Code" w:hAnsi="Cascadia Code" w:cs="Cascadia Code"/>
                  </w:rPr>
                  <w:t>Future Potential Enhancements (After Phase 2)</w:t>
                </w:r>
              </w:sdtContent>
            </w:sdt>
            <w:r w:rsidR="00E61ABB" w:rsidRPr="00A24A53">
              <w:rPr>
                <w:rFonts w:ascii="Cascadia Code" w:hAnsi="Cascadia Code" w:cs="Cascadia Code"/>
              </w:rPr>
              <w:t xml:space="preserve"> </w:t>
            </w:r>
          </w:p>
          <w:p w14:paraId="5369FDDB" w14:textId="77777777" w:rsidR="00A24A53" w:rsidRDefault="00A24A53" w:rsidP="00A24A53">
            <w:pPr>
              <w:pStyle w:val="ListParagraph"/>
              <w:numPr>
                <w:ilvl w:val="0"/>
                <w:numId w:val="3"/>
              </w:numPr>
            </w:pPr>
            <w:r>
              <w:t xml:space="preserve">Data Visualization via </w:t>
            </w:r>
            <w:proofErr w:type="spellStart"/>
            <w:r>
              <w:t>PowerBI</w:t>
            </w:r>
            <w:proofErr w:type="spellEnd"/>
            <w:r>
              <w:t xml:space="preserve"> or Tableau</w:t>
            </w:r>
          </w:p>
          <w:p w14:paraId="4B71C8DC" w14:textId="77A6EF65" w:rsidR="00A24A53" w:rsidRDefault="00A24A53" w:rsidP="00A24A53">
            <w:pPr>
              <w:pStyle w:val="ListParagraph"/>
              <w:numPr>
                <w:ilvl w:val="0"/>
                <w:numId w:val="3"/>
              </w:numPr>
            </w:pPr>
            <w:r>
              <w:t>Containerization and orchestration of components</w:t>
            </w:r>
          </w:p>
          <w:p w14:paraId="7E0A2161" w14:textId="602D786D" w:rsidR="00A24A53" w:rsidRDefault="00A24A53" w:rsidP="00A24A53">
            <w:pPr>
              <w:pStyle w:val="ListParagraph"/>
              <w:numPr>
                <w:ilvl w:val="0"/>
                <w:numId w:val="3"/>
              </w:numPr>
            </w:pPr>
            <w:r>
              <w:t>Async Processing via Message Queue</w:t>
            </w:r>
          </w:p>
          <w:p w14:paraId="11EE9CB7" w14:textId="11DF6FCC" w:rsidR="00A24A53" w:rsidRPr="00A24A53" w:rsidRDefault="00A24A53" w:rsidP="00A24A53">
            <w:pPr>
              <w:pStyle w:val="ListParagraph"/>
              <w:numPr>
                <w:ilvl w:val="0"/>
                <w:numId w:val="3"/>
              </w:numPr>
            </w:pPr>
            <w:r>
              <w:t xml:space="preserve">Enhanced Terminal UI via </w:t>
            </w:r>
            <w:proofErr w:type="spellStart"/>
            <w:r>
              <w:t>Spectre</w:t>
            </w:r>
            <w:proofErr w:type="spellEnd"/>
            <w:r>
              <w:t xml:space="preserve"> Console (or similar)</w:t>
            </w:r>
          </w:p>
        </w:tc>
      </w:tr>
      <w:tr w:rsidR="00E61ABB" w:rsidRPr="00A24A53" w14:paraId="3A2F8DBA" w14:textId="77777777" w:rsidTr="00E61ABB">
        <w:trPr>
          <w:trHeight w:val="864"/>
        </w:trPr>
        <w:tc>
          <w:tcPr>
            <w:tcW w:w="10070" w:type="dxa"/>
            <w:tcBorders>
              <w:top w:val="single" w:sz="4" w:space="0" w:color="BFBFBF" w:themeColor="background1" w:themeShade="BF"/>
            </w:tcBorders>
          </w:tcPr>
          <w:p w14:paraId="0FDD5C6D" w14:textId="77777777" w:rsidR="00E61ABB" w:rsidRPr="00A24A53" w:rsidRDefault="00E61ABB" w:rsidP="008950B0">
            <w:pPr>
              <w:rPr>
                <w:rFonts w:ascii="Cascadia Code" w:hAnsi="Cascadia Code" w:cs="Cascadia Code"/>
              </w:rPr>
            </w:pPr>
          </w:p>
        </w:tc>
      </w:tr>
      <w:tr w:rsidR="00B46CA8" w:rsidRPr="00A24A53" w14:paraId="7F3195D1" w14:textId="77777777" w:rsidTr="00E61ABB">
        <w:trPr>
          <w:trHeight w:val="576"/>
        </w:trPr>
        <w:tc>
          <w:tcPr>
            <w:tcW w:w="10070" w:type="dxa"/>
            <w:tcBorders>
              <w:bottom w:val="single" w:sz="4" w:space="0" w:color="BFBFBF" w:themeColor="background1" w:themeShade="BF"/>
            </w:tcBorders>
          </w:tcPr>
          <w:p w14:paraId="4604A9BB" w14:textId="77777777" w:rsidR="00B46CA8" w:rsidRDefault="00000000" w:rsidP="008950B0">
            <w:pPr>
              <w:pStyle w:val="Heading2"/>
              <w:rPr>
                <w:rFonts w:ascii="Cascadia Code" w:hAnsi="Cascadia Code" w:cs="Cascadia Code"/>
              </w:rPr>
            </w:pPr>
            <w:sdt>
              <w:sdtPr>
                <w:rPr>
                  <w:rFonts w:ascii="Cascadia Code" w:hAnsi="Cascadia Code" w:cs="Cascadia Code"/>
                </w:rPr>
                <w:id w:val="1782301668"/>
                <w:placeholder>
                  <w:docPart w:val="DFED2302037C49DEAC9EABFAB778028A"/>
                </w:placeholder>
                <w15:appearance w15:val="hidden"/>
              </w:sdtPr>
              <w:sdtContent>
                <w:r w:rsidR="00A24A53">
                  <w:rPr>
                    <w:rFonts w:ascii="Cascadia Code" w:hAnsi="Cascadia Code" w:cs="Cascadia Code"/>
                  </w:rPr>
                  <w:t>Timeline</w:t>
                </w:r>
              </w:sdtContent>
            </w:sdt>
            <w:r w:rsidR="00E61ABB" w:rsidRPr="00A24A53">
              <w:rPr>
                <w:rFonts w:ascii="Cascadia Code" w:hAnsi="Cascadia Code" w:cs="Cascadia Code"/>
              </w:rPr>
              <w:t xml:space="preserve"> </w:t>
            </w:r>
          </w:p>
          <w:p w14:paraId="3FD40E09" w14:textId="77777777" w:rsidR="00A24A53" w:rsidRDefault="00A24A53" w:rsidP="00A24A53">
            <w:pPr>
              <w:pStyle w:val="ListParagraph"/>
              <w:numPr>
                <w:ilvl w:val="0"/>
                <w:numId w:val="3"/>
              </w:numPr>
            </w:pPr>
            <w:r>
              <w:t>Phase 1 (MVP) is recommended to take between 4 and 6 hours</w:t>
            </w:r>
          </w:p>
          <w:p w14:paraId="118FB23A" w14:textId="77777777" w:rsidR="00A24A53" w:rsidRDefault="00A24A53" w:rsidP="00A24A53">
            <w:pPr>
              <w:pStyle w:val="ListParagraph"/>
              <w:numPr>
                <w:ilvl w:val="0"/>
                <w:numId w:val="3"/>
              </w:numPr>
            </w:pPr>
            <w:r>
              <w:t>Phase 2 would require a formal planning session to estimate accurately</w:t>
            </w:r>
          </w:p>
          <w:p w14:paraId="1279C5DE" w14:textId="77777777" w:rsidR="00A24A53" w:rsidRDefault="00A24A53" w:rsidP="00A24A53">
            <w:pPr>
              <w:pStyle w:val="ListParagraph"/>
              <w:numPr>
                <w:ilvl w:val="1"/>
                <w:numId w:val="3"/>
              </w:numPr>
            </w:pPr>
            <w:r>
              <w:t>DB and API would probably take 1 iteration</w:t>
            </w:r>
          </w:p>
          <w:p w14:paraId="4D5CE107" w14:textId="06C111CD" w:rsidR="00A24A53" w:rsidRPr="00A24A53" w:rsidRDefault="00A24A53" w:rsidP="00A24A53">
            <w:pPr>
              <w:pStyle w:val="ListParagraph"/>
              <w:numPr>
                <w:ilvl w:val="1"/>
                <w:numId w:val="3"/>
              </w:numPr>
            </w:pPr>
            <w:r>
              <w:t>Each Client would take at least 1 iteration depending on desired functionality</w:t>
            </w:r>
          </w:p>
        </w:tc>
      </w:tr>
      <w:tr w:rsidR="00E61ABB" w:rsidRPr="00A24A53" w14:paraId="31C250AF" w14:textId="77777777" w:rsidTr="00E61ABB">
        <w:trPr>
          <w:trHeight w:val="864"/>
        </w:trPr>
        <w:tc>
          <w:tcPr>
            <w:tcW w:w="10070" w:type="dxa"/>
            <w:tcBorders>
              <w:top w:val="single" w:sz="4" w:space="0" w:color="BFBFBF" w:themeColor="background1" w:themeShade="BF"/>
            </w:tcBorders>
          </w:tcPr>
          <w:p w14:paraId="2C4D6FAF" w14:textId="77777777" w:rsidR="00E61ABB" w:rsidRPr="00A24A53" w:rsidRDefault="00E61ABB" w:rsidP="008950B0">
            <w:pPr>
              <w:rPr>
                <w:rFonts w:ascii="Cascadia Code" w:hAnsi="Cascadia Code" w:cs="Cascadia Code"/>
              </w:rPr>
            </w:pPr>
          </w:p>
        </w:tc>
      </w:tr>
    </w:tbl>
    <w:p w14:paraId="069E27B0" w14:textId="77777777" w:rsidR="00E37729" w:rsidRPr="00A24A53" w:rsidRDefault="00E37729" w:rsidP="00E61ABB">
      <w:pPr>
        <w:spacing w:after="0"/>
        <w:rPr>
          <w:rFonts w:ascii="Cascadia Code" w:hAnsi="Cascadia Code" w:cs="Cascadia Code"/>
          <w:sz w:val="8"/>
          <w:szCs w:val="8"/>
        </w:rPr>
      </w:pPr>
    </w:p>
    <w:sectPr w:rsidR="00E37729" w:rsidRPr="00A24A53" w:rsidSect="006C31FB">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Headings C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scadia Code">
    <w:panose1 w:val="020B0609020000020004"/>
    <w:charset w:val="00"/>
    <w:family w:val="modern"/>
    <w:pitch w:val="fixed"/>
    <w:sig w:usb0="A1002AFF" w:usb1="C200F9FB" w:usb2="0004002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D90058"/>
    <w:multiLevelType w:val="multilevel"/>
    <w:tmpl w:val="9704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654685"/>
    <w:multiLevelType w:val="hybridMultilevel"/>
    <w:tmpl w:val="162CE16A"/>
    <w:lvl w:ilvl="0" w:tplc="ECC4B18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4D91B0"/>
    <w:multiLevelType w:val="hybridMultilevel"/>
    <w:tmpl w:val="E1B0D3C6"/>
    <w:lvl w:ilvl="0" w:tplc="CE4E1AB2">
      <w:start w:val="1"/>
      <w:numFmt w:val="decimal"/>
      <w:lvlText w:val="%1."/>
      <w:lvlJc w:val="left"/>
      <w:pPr>
        <w:ind w:left="720" w:hanging="360"/>
      </w:pPr>
    </w:lvl>
    <w:lvl w:ilvl="1" w:tplc="6F00C3B8">
      <w:start w:val="1"/>
      <w:numFmt w:val="lowerLetter"/>
      <w:lvlText w:val="%2."/>
      <w:lvlJc w:val="left"/>
      <w:pPr>
        <w:ind w:left="1440" w:hanging="360"/>
      </w:pPr>
    </w:lvl>
    <w:lvl w:ilvl="2" w:tplc="0B7E4AB4">
      <w:start w:val="1"/>
      <w:numFmt w:val="lowerRoman"/>
      <w:lvlText w:val="%3."/>
      <w:lvlJc w:val="right"/>
      <w:pPr>
        <w:ind w:left="2160" w:hanging="180"/>
      </w:pPr>
    </w:lvl>
    <w:lvl w:ilvl="3" w:tplc="695C5EB2">
      <w:start w:val="1"/>
      <w:numFmt w:val="decimal"/>
      <w:lvlText w:val="%4."/>
      <w:lvlJc w:val="left"/>
      <w:pPr>
        <w:ind w:left="2880" w:hanging="360"/>
      </w:pPr>
    </w:lvl>
    <w:lvl w:ilvl="4" w:tplc="31CCE60A">
      <w:start w:val="1"/>
      <w:numFmt w:val="lowerLetter"/>
      <w:lvlText w:val="%5."/>
      <w:lvlJc w:val="left"/>
      <w:pPr>
        <w:ind w:left="3600" w:hanging="360"/>
      </w:pPr>
    </w:lvl>
    <w:lvl w:ilvl="5" w:tplc="996EB36C">
      <w:start w:val="1"/>
      <w:numFmt w:val="lowerRoman"/>
      <w:lvlText w:val="%6."/>
      <w:lvlJc w:val="right"/>
      <w:pPr>
        <w:ind w:left="4320" w:hanging="180"/>
      </w:pPr>
    </w:lvl>
    <w:lvl w:ilvl="6" w:tplc="A48E74E2">
      <w:start w:val="1"/>
      <w:numFmt w:val="decimal"/>
      <w:lvlText w:val="%7."/>
      <w:lvlJc w:val="left"/>
      <w:pPr>
        <w:ind w:left="5040" w:hanging="360"/>
      </w:pPr>
    </w:lvl>
    <w:lvl w:ilvl="7" w:tplc="97A4DE78">
      <w:start w:val="1"/>
      <w:numFmt w:val="lowerLetter"/>
      <w:lvlText w:val="%8."/>
      <w:lvlJc w:val="left"/>
      <w:pPr>
        <w:ind w:left="5760" w:hanging="360"/>
      </w:pPr>
    </w:lvl>
    <w:lvl w:ilvl="8" w:tplc="4552DA7C">
      <w:start w:val="1"/>
      <w:numFmt w:val="lowerRoman"/>
      <w:lvlText w:val="%9."/>
      <w:lvlJc w:val="right"/>
      <w:pPr>
        <w:ind w:left="6480" w:hanging="180"/>
      </w:pPr>
    </w:lvl>
  </w:abstractNum>
  <w:num w:numId="1" w16cid:durableId="1714579114">
    <w:abstractNumId w:val="2"/>
  </w:num>
  <w:num w:numId="2" w16cid:durableId="950160368">
    <w:abstractNumId w:val="0"/>
  </w:num>
  <w:num w:numId="3" w16cid:durableId="21351695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A53"/>
    <w:rsid w:val="001538A0"/>
    <w:rsid w:val="001F6D30"/>
    <w:rsid w:val="003B0C7A"/>
    <w:rsid w:val="00551D4B"/>
    <w:rsid w:val="00666674"/>
    <w:rsid w:val="00692782"/>
    <w:rsid w:val="006C31FB"/>
    <w:rsid w:val="00893191"/>
    <w:rsid w:val="008950B0"/>
    <w:rsid w:val="00933839"/>
    <w:rsid w:val="00A24A53"/>
    <w:rsid w:val="00AF368B"/>
    <w:rsid w:val="00B2086D"/>
    <w:rsid w:val="00B46CA8"/>
    <w:rsid w:val="00D8336C"/>
    <w:rsid w:val="00E32E7C"/>
    <w:rsid w:val="00E37729"/>
    <w:rsid w:val="00E61ABB"/>
    <w:rsid w:val="00F15798"/>
    <w:rsid w:val="00F34B2B"/>
    <w:rsid w:val="00F3517C"/>
    <w:rsid w:val="00F669CC"/>
    <w:rsid w:val="05CB61F9"/>
    <w:rsid w:val="0A28ED34"/>
    <w:rsid w:val="0E1088EA"/>
    <w:rsid w:val="0E4E5C9C"/>
    <w:rsid w:val="11D7745F"/>
    <w:rsid w:val="150F1521"/>
    <w:rsid w:val="175AE076"/>
    <w:rsid w:val="179EA875"/>
    <w:rsid w:val="187FAE9B"/>
    <w:rsid w:val="1B8F917C"/>
    <w:rsid w:val="1EC034C3"/>
    <w:rsid w:val="26AFCE75"/>
    <w:rsid w:val="2B833F98"/>
    <w:rsid w:val="2D7B9AB3"/>
    <w:rsid w:val="2EBAE05A"/>
    <w:rsid w:val="338E517D"/>
    <w:rsid w:val="34ED4A4B"/>
    <w:rsid w:val="36273222"/>
    <w:rsid w:val="3D99AC03"/>
    <w:rsid w:val="44DB9A97"/>
    <w:rsid w:val="45EC2FB0"/>
    <w:rsid w:val="4911E74D"/>
    <w:rsid w:val="4C4D4A2F"/>
    <w:rsid w:val="4F84EAF1"/>
    <w:rsid w:val="5120BB52"/>
    <w:rsid w:val="5F16B083"/>
    <w:rsid w:val="63AD4A13"/>
    <w:rsid w:val="75E7CB56"/>
    <w:rsid w:val="79ABE9AC"/>
    <w:rsid w:val="7A8856D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A9860"/>
  <w15:chartTrackingRefBased/>
  <w15:docId w15:val="{D703B2DC-0E3B-4E6F-87F9-BAE170D36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uiPriority="31" w:qFormat="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ABB"/>
  </w:style>
  <w:style w:type="paragraph" w:styleId="Heading1">
    <w:name w:val="heading 1"/>
    <w:basedOn w:val="Normal"/>
    <w:next w:val="Normal"/>
    <w:link w:val="Heading1Char"/>
    <w:uiPriority w:val="9"/>
    <w:qFormat/>
    <w:rsid w:val="00E61ABB"/>
    <w:pPr>
      <w:keepNext/>
      <w:keepLines/>
      <w:spacing w:before="480" w:after="80"/>
      <w:outlineLvl w:val="0"/>
    </w:pPr>
    <w:rPr>
      <w:rFonts w:eastAsia="Gulim" w:cs="Times New Roman (Headings CS)"/>
      <w:caps/>
      <w:color w:val="595959" w:themeColor="text1" w:themeTint="A6"/>
      <w:spacing w:val="20"/>
      <w:sz w:val="32"/>
      <w:szCs w:val="40"/>
    </w:rPr>
  </w:style>
  <w:style w:type="paragraph" w:styleId="Heading2">
    <w:name w:val="heading 2"/>
    <w:basedOn w:val="Normal"/>
    <w:next w:val="Normal"/>
    <w:link w:val="Heading2Char"/>
    <w:uiPriority w:val="9"/>
    <w:qFormat/>
    <w:rsid w:val="00666674"/>
    <w:pPr>
      <w:keepNext/>
      <w:keepLines/>
      <w:spacing w:before="160" w:after="80"/>
      <w:outlineLvl w:val="1"/>
    </w:pPr>
    <w:rPr>
      <w:rFonts w:eastAsia="Gulim" w:cs="Times New Roman (Headings CS)"/>
      <w:caps/>
      <w:sz w:val="20"/>
      <w:szCs w:val="32"/>
    </w:rPr>
  </w:style>
  <w:style w:type="paragraph" w:styleId="Heading3">
    <w:name w:val="heading 3"/>
    <w:basedOn w:val="Normal"/>
    <w:next w:val="Normal"/>
    <w:link w:val="Heading3Char"/>
    <w:uiPriority w:val="9"/>
    <w:semiHidden/>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ABB"/>
    <w:rPr>
      <w:rFonts w:eastAsia="Gulim" w:cs="Times New Roman (Headings CS)"/>
      <w:caps/>
      <w:color w:val="595959" w:themeColor="text1" w:themeTint="A6"/>
      <w:spacing w:val="20"/>
      <w:sz w:val="32"/>
      <w:szCs w:val="40"/>
    </w:rPr>
  </w:style>
  <w:style w:type="character" w:customStyle="1" w:styleId="Heading2Char">
    <w:name w:val="Heading 2 Char"/>
    <w:basedOn w:val="DefaultParagraphFont"/>
    <w:link w:val="Heading2"/>
    <w:uiPriority w:val="9"/>
    <w:rsid w:val="00666674"/>
    <w:rPr>
      <w:rFonts w:eastAsia="Gulim" w:cs="Times New Roman (Headings CS)"/>
      <w:caps/>
      <w:sz w:val="20"/>
      <w:szCs w:val="32"/>
    </w:rPr>
  </w:style>
  <w:style w:type="character" w:customStyle="1" w:styleId="Heading3Char">
    <w:name w:val="Heading 3 Char"/>
    <w:basedOn w:val="DefaultParagraphFont"/>
    <w:link w:val="Heading3"/>
    <w:uiPriority w:val="9"/>
    <w:semiHidden/>
    <w:rsid w:val="00E61A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66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66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66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66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66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6674"/>
    <w:rPr>
      <w:rFonts w:eastAsiaTheme="majorEastAsia" w:cstheme="majorBidi"/>
      <w:color w:val="272727" w:themeColor="text1" w:themeTint="D8"/>
    </w:rPr>
  </w:style>
  <w:style w:type="character" w:customStyle="1" w:styleId="TitleChar">
    <w:name w:val="Title Char"/>
    <w:basedOn w:val="DefaultParagraphFont"/>
    <w:link w:val="Title"/>
    <w:uiPriority w:val="10"/>
    <w:rsid w:val="00E32E7C"/>
    <w:rPr>
      <w:rFonts w:ascii="Gulim" w:eastAsia="Gulim" w:hAnsi="Gulim" w:cs="Times New Roman (Headings CS)"/>
      <w:caps/>
      <w:color w:val="7F7F7F" w:themeColor="text1" w:themeTint="80"/>
      <w:spacing w:val="10"/>
      <w:kern w:val="28"/>
      <w:sz w:val="56"/>
      <w:szCs w:val="56"/>
    </w:rPr>
  </w:style>
  <w:style w:type="paragraph" w:styleId="Title">
    <w:name w:val="Title"/>
    <w:basedOn w:val="Normal"/>
    <w:next w:val="Normal"/>
    <w:link w:val="TitleChar"/>
    <w:uiPriority w:val="10"/>
    <w:qFormat/>
    <w:rsid w:val="00E32E7C"/>
    <w:pPr>
      <w:spacing w:after="240" w:line="240" w:lineRule="auto"/>
      <w:contextualSpacing/>
    </w:pPr>
    <w:rPr>
      <w:rFonts w:eastAsia="Gulim" w:cs="Times New Roman (Headings CS)"/>
      <w:caps/>
      <w:color w:val="7F7F7F" w:themeColor="text1" w:themeTint="80"/>
      <w:spacing w:val="10"/>
      <w:kern w:val="28"/>
      <w:sz w:val="56"/>
      <w:szCs w:val="56"/>
    </w:rPr>
  </w:style>
  <w:style w:type="character" w:customStyle="1" w:styleId="SubtitleChar">
    <w:name w:val="Subtitle Char"/>
    <w:basedOn w:val="DefaultParagraphFont"/>
    <w:link w:val="Subtitle"/>
    <w:uiPriority w:val="11"/>
    <w:semiHidden/>
    <w:rsid w:val="00E61ABB"/>
    <w:rPr>
      <w:rFonts w:eastAsia="Gulim" w:cs="Times New Roman (Headings CS)"/>
      <w:szCs w:val="28"/>
    </w:rPr>
  </w:style>
  <w:style w:type="paragraph" w:styleId="Subtitle">
    <w:name w:val="Subtitle"/>
    <w:basedOn w:val="Normal"/>
    <w:next w:val="Normal"/>
    <w:link w:val="SubtitleChar"/>
    <w:uiPriority w:val="11"/>
    <w:semiHidden/>
    <w:qFormat/>
    <w:rsid w:val="00E32E7C"/>
    <w:pPr>
      <w:numPr>
        <w:ilvl w:val="1"/>
      </w:numPr>
    </w:pPr>
    <w:rPr>
      <w:rFonts w:eastAsia="Gulim" w:cs="Times New Roman (Headings CS)"/>
      <w:szCs w:val="28"/>
    </w:rPr>
  </w:style>
  <w:style w:type="character" w:styleId="IntenseEmphasis">
    <w:name w:val="Intense Emphasis"/>
    <w:basedOn w:val="DefaultParagraphFont"/>
    <w:uiPriority w:val="21"/>
    <w:semiHidden/>
    <w:rPr>
      <w:i/>
      <w:iCs/>
      <w:color w:val="0F4761" w:themeColor="accent1" w:themeShade="BF"/>
    </w:rPr>
  </w:style>
  <w:style w:type="character" w:customStyle="1" w:styleId="QuoteChar">
    <w:name w:val="Quote Char"/>
    <w:basedOn w:val="DefaultParagraphFont"/>
    <w:link w:val="Quote"/>
    <w:uiPriority w:val="29"/>
    <w:semiHidden/>
    <w:rsid w:val="00666674"/>
    <w:rPr>
      <w:i/>
      <w:iCs/>
      <w:color w:val="404040" w:themeColor="text1" w:themeTint="BF"/>
    </w:rPr>
  </w:style>
  <w:style w:type="paragraph" w:styleId="Quote">
    <w:name w:val="Quote"/>
    <w:basedOn w:val="Normal"/>
    <w:next w:val="Normal"/>
    <w:link w:val="QuoteChar"/>
    <w:uiPriority w:val="29"/>
    <w:semiHidden/>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666674"/>
    <w:rPr>
      <w:i/>
      <w:iCs/>
      <w:color w:val="0F4761" w:themeColor="accent1" w:themeShade="BF"/>
    </w:rPr>
  </w:style>
  <w:style w:type="paragraph" w:styleId="IntenseQuote">
    <w:name w:val="Intense Quote"/>
    <w:basedOn w:val="Normal"/>
    <w:next w:val="Normal"/>
    <w:link w:val="IntenseQuoteChar"/>
    <w:uiPriority w:val="30"/>
    <w:semiHidden/>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semiHidden/>
    <w:rPr>
      <w:b/>
      <w:bCs/>
      <w:smallCaps/>
      <w:color w:val="0F4761" w:themeColor="accent1" w:themeShade="BF"/>
      <w:spacing w:val="5"/>
    </w:rPr>
  </w:style>
  <w:style w:type="paragraph" w:styleId="ListParagraph">
    <w:name w:val="List Paragraph"/>
    <w:basedOn w:val="Normal"/>
    <w:uiPriority w:val="34"/>
    <w:semiHidden/>
    <w:rsid w:val="05CB61F9"/>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Light">
    <w:name w:val="Grid Table Light"/>
    <w:basedOn w:val="TableNormal"/>
    <w:uiPriority w:val="40"/>
    <w:rsid w:val="00B46C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ubtleReference">
    <w:name w:val="Subtle Reference"/>
    <w:basedOn w:val="DefaultParagraphFont"/>
    <w:uiPriority w:val="31"/>
    <w:semiHidden/>
    <w:qFormat/>
    <w:rsid w:val="00F3517C"/>
    <w:rPr>
      <w:smallCaps/>
      <w:color w:val="5A5A5A" w:themeColor="text1" w:themeTint="A5"/>
    </w:rPr>
  </w:style>
  <w:style w:type="character" w:styleId="PlaceholderText">
    <w:name w:val="Placeholder Text"/>
    <w:basedOn w:val="DefaultParagraphFont"/>
    <w:uiPriority w:val="99"/>
    <w:semiHidden/>
    <w:rsid w:val="00666674"/>
    <w:rPr>
      <w:color w:val="666666"/>
    </w:rPr>
  </w:style>
  <w:style w:type="character" w:styleId="Hyperlink">
    <w:name w:val="Hyperlink"/>
    <w:basedOn w:val="DefaultParagraphFont"/>
    <w:uiPriority w:val="99"/>
    <w:unhideWhenUsed/>
    <w:rsid w:val="00A24A53"/>
    <w:rPr>
      <w:color w:val="467886" w:themeColor="hyperlink"/>
      <w:u w:val="single"/>
    </w:rPr>
  </w:style>
  <w:style w:type="character" w:styleId="UnresolvedMention">
    <w:name w:val="Unresolved Mention"/>
    <w:basedOn w:val="DefaultParagraphFont"/>
    <w:uiPriority w:val="99"/>
    <w:semiHidden/>
    <w:unhideWhenUsed/>
    <w:rsid w:val="00A24A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49012">
      <w:bodyDiv w:val="1"/>
      <w:marLeft w:val="0"/>
      <w:marRight w:val="0"/>
      <w:marTop w:val="0"/>
      <w:marBottom w:val="0"/>
      <w:divBdr>
        <w:top w:val="none" w:sz="0" w:space="0" w:color="auto"/>
        <w:left w:val="none" w:sz="0" w:space="0" w:color="auto"/>
        <w:bottom w:val="none" w:sz="0" w:space="0" w:color="auto"/>
        <w:right w:val="none" w:sz="0" w:space="0" w:color="auto"/>
      </w:divBdr>
    </w:div>
    <w:div w:id="138347683">
      <w:bodyDiv w:val="1"/>
      <w:marLeft w:val="0"/>
      <w:marRight w:val="0"/>
      <w:marTop w:val="0"/>
      <w:marBottom w:val="0"/>
      <w:divBdr>
        <w:top w:val="none" w:sz="0" w:space="0" w:color="auto"/>
        <w:left w:val="none" w:sz="0" w:space="0" w:color="auto"/>
        <w:bottom w:val="none" w:sz="0" w:space="0" w:color="auto"/>
        <w:right w:val="none" w:sz="0" w:space="0" w:color="auto"/>
      </w:divBdr>
    </w:div>
    <w:div w:id="1018115443">
      <w:bodyDiv w:val="1"/>
      <w:marLeft w:val="0"/>
      <w:marRight w:val="0"/>
      <w:marTop w:val="0"/>
      <w:marBottom w:val="0"/>
      <w:divBdr>
        <w:top w:val="none" w:sz="0" w:space="0" w:color="auto"/>
        <w:left w:val="none" w:sz="0" w:space="0" w:color="auto"/>
        <w:bottom w:val="none" w:sz="0" w:space="0" w:color="auto"/>
        <w:right w:val="none" w:sz="0" w:space="0" w:color="auto"/>
      </w:divBdr>
    </w:div>
    <w:div w:id="1198277648">
      <w:bodyDiv w:val="1"/>
      <w:marLeft w:val="0"/>
      <w:marRight w:val="0"/>
      <w:marTop w:val="0"/>
      <w:marBottom w:val="0"/>
      <w:divBdr>
        <w:top w:val="none" w:sz="0" w:space="0" w:color="auto"/>
        <w:left w:val="none" w:sz="0" w:space="0" w:color="auto"/>
        <w:bottom w:val="none" w:sz="0" w:space="0" w:color="auto"/>
        <w:right w:val="none" w:sz="0" w:space="0" w:color="auto"/>
      </w:divBdr>
    </w:div>
    <w:div w:id="1202788576">
      <w:bodyDiv w:val="1"/>
      <w:marLeft w:val="0"/>
      <w:marRight w:val="0"/>
      <w:marTop w:val="0"/>
      <w:marBottom w:val="0"/>
      <w:divBdr>
        <w:top w:val="none" w:sz="0" w:space="0" w:color="auto"/>
        <w:left w:val="none" w:sz="0" w:space="0" w:color="auto"/>
        <w:bottom w:val="none" w:sz="0" w:space="0" w:color="auto"/>
        <w:right w:val="none" w:sz="0" w:space="0" w:color="auto"/>
      </w:divBdr>
    </w:div>
    <w:div w:id="189669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dditcharts.com/" TargetMode="Externa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yperlink" Target="https://www.reddit.com/dev/api/" TargetMode="External"/><Relationship Id="rId4" Type="http://schemas.openxmlformats.org/officeDocument/2006/relationships/numbering" Target="numbering.xml"/><Relationship Id="rId9" Type="http://schemas.openxmlformats.org/officeDocument/2006/relationships/hyperlink" Target="https://www.reddit.com/wiki/api/"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le\AppData\Roaming\Microsoft\Templates\Plain%20and%20simple%20project%20brief.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5977744CBE0447785D250C3ED8E42BE"/>
        <w:category>
          <w:name w:val="General"/>
          <w:gallery w:val="placeholder"/>
        </w:category>
        <w:types>
          <w:type w:val="bbPlcHdr"/>
        </w:types>
        <w:behaviors>
          <w:behavior w:val="content"/>
        </w:behaviors>
        <w:guid w:val="{9DACBF82-F04A-491B-BA04-5C082A722FBF}"/>
      </w:docPartPr>
      <w:docPartBody>
        <w:p w:rsidR="00000000" w:rsidRDefault="00000000">
          <w:pPr>
            <w:pStyle w:val="95977744CBE0447785D250C3ED8E42BE"/>
          </w:pPr>
          <w:r w:rsidRPr="00666674">
            <w:rPr>
              <w:rStyle w:val="PlaceholderText"/>
            </w:rPr>
            <w:t>Project Brief</w:t>
          </w:r>
        </w:p>
      </w:docPartBody>
    </w:docPart>
    <w:docPart>
      <w:docPartPr>
        <w:name w:val="D89F452F5CEB4FCC8DCB6E25404B46CF"/>
        <w:category>
          <w:name w:val="General"/>
          <w:gallery w:val="placeholder"/>
        </w:category>
        <w:types>
          <w:type w:val="bbPlcHdr"/>
        </w:types>
        <w:behaviors>
          <w:behavior w:val="content"/>
        </w:behaviors>
        <w:guid w:val="{A4DAD3F4-6122-4CC3-AC7D-F8D92B3DB86C}"/>
      </w:docPartPr>
      <w:docPartBody>
        <w:p w:rsidR="00000000" w:rsidRDefault="00000000">
          <w:pPr>
            <w:pStyle w:val="D89F452F5CEB4FCC8DCB6E25404B46CF"/>
          </w:pPr>
          <w:r w:rsidRPr="00666674">
            <w:t>Use this template to kick off a new project</w:t>
          </w:r>
        </w:p>
      </w:docPartBody>
    </w:docPart>
    <w:docPart>
      <w:docPartPr>
        <w:name w:val="6532BE72448C4B34ACEA11D08E8990A3"/>
        <w:category>
          <w:name w:val="General"/>
          <w:gallery w:val="placeholder"/>
        </w:category>
        <w:types>
          <w:type w:val="bbPlcHdr"/>
        </w:types>
        <w:behaviors>
          <w:behavior w:val="content"/>
        </w:behaviors>
        <w:guid w:val="{BA84724D-AD7B-413A-ABEF-7632CBF11E3C}"/>
      </w:docPartPr>
      <w:docPartBody>
        <w:p w:rsidR="00000000" w:rsidRDefault="00000000">
          <w:pPr>
            <w:pStyle w:val="6532BE72448C4B34ACEA11D08E8990A3"/>
          </w:pPr>
          <w:r w:rsidRPr="00666674">
            <w:t>Overview</w:t>
          </w:r>
        </w:p>
      </w:docPartBody>
    </w:docPart>
    <w:docPart>
      <w:docPartPr>
        <w:name w:val="9B4CA64D0F244E6284B91B84B77E1F4D"/>
        <w:category>
          <w:name w:val="General"/>
          <w:gallery w:val="placeholder"/>
        </w:category>
        <w:types>
          <w:type w:val="bbPlcHdr"/>
        </w:types>
        <w:behaviors>
          <w:behavior w:val="content"/>
        </w:behaviors>
        <w:guid w:val="{5F4A4353-3F29-4BDE-AAC3-211A22F52015}"/>
      </w:docPartPr>
      <w:docPartBody>
        <w:p w:rsidR="00000000" w:rsidRDefault="00000000">
          <w:pPr>
            <w:pStyle w:val="9B4CA64D0F244E6284B91B84B77E1F4D"/>
          </w:pPr>
          <w:r w:rsidRPr="00666674">
            <w:t>Use this space to add background context, objectives, and suggested timelines.</w:t>
          </w:r>
          <w:r w:rsidRPr="00666674">
            <w:br/>
            <w:t>Add inspiration quote here.</w:t>
          </w:r>
        </w:p>
      </w:docPartBody>
    </w:docPart>
    <w:docPart>
      <w:docPartPr>
        <w:name w:val="B41D2F8412404E6FBFE9AD57CC665686"/>
        <w:category>
          <w:name w:val="General"/>
          <w:gallery w:val="placeholder"/>
        </w:category>
        <w:types>
          <w:type w:val="bbPlcHdr"/>
        </w:types>
        <w:behaviors>
          <w:behavior w:val="content"/>
        </w:behaviors>
        <w:guid w:val="{6154D0A7-3E1C-42E5-B9BC-C3B0B4450AC5}"/>
      </w:docPartPr>
      <w:docPartBody>
        <w:p w:rsidR="00000000" w:rsidRDefault="00000000">
          <w:pPr>
            <w:pStyle w:val="B41D2F8412404E6FBFE9AD57CC665686"/>
          </w:pPr>
          <w:r w:rsidRPr="00666674">
            <w:t>Summary</w:t>
          </w:r>
        </w:p>
      </w:docPartBody>
    </w:docPart>
    <w:docPart>
      <w:docPartPr>
        <w:name w:val="65880846CFBA4D4B884EFA745A72872B"/>
        <w:category>
          <w:name w:val="General"/>
          <w:gallery w:val="placeholder"/>
        </w:category>
        <w:types>
          <w:type w:val="bbPlcHdr"/>
        </w:types>
        <w:behaviors>
          <w:behavior w:val="content"/>
        </w:behaviors>
        <w:guid w:val="{A7B84FAF-028C-4401-865A-C83257EF788B}"/>
      </w:docPartPr>
      <w:docPartBody>
        <w:p w:rsidR="00000000" w:rsidRDefault="00000000">
          <w:pPr>
            <w:pStyle w:val="65880846CFBA4D4B884EFA745A72872B"/>
          </w:pPr>
          <w:r w:rsidRPr="008950B0">
            <w:t>Project Deliverables</w:t>
          </w:r>
        </w:p>
      </w:docPartBody>
    </w:docPart>
    <w:docPart>
      <w:docPartPr>
        <w:name w:val="3A9DBA9A543A4D37B4300E3EAA0E94D6"/>
        <w:category>
          <w:name w:val="General"/>
          <w:gallery w:val="placeholder"/>
        </w:category>
        <w:types>
          <w:type w:val="bbPlcHdr"/>
        </w:types>
        <w:behaviors>
          <w:behavior w:val="content"/>
        </w:behaviors>
        <w:guid w:val="{E3F5FDDF-8D32-4B67-95BC-421B226FAB74}"/>
      </w:docPartPr>
      <w:docPartBody>
        <w:p w:rsidR="00000000" w:rsidRDefault="00000000">
          <w:pPr>
            <w:pStyle w:val="3A9DBA9A543A4D37B4300E3EAA0E94D6"/>
          </w:pPr>
          <w:r w:rsidRPr="008950B0">
            <w:t>Team Members</w:t>
          </w:r>
        </w:p>
      </w:docPartBody>
    </w:docPart>
    <w:docPart>
      <w:docPartPr>
        <w:name w:val="DFED2302037C49DEAC9EABFAB778028A"/>
        <w:category>
          <w:name w:val="General"/>
          <w:gallery w:val="placeholder"/>
        </w:category>
        <w:types>
          <w:type w:val="bbPlcHdr"/>
        </w:types>
        <w:behaviors>
          <w:behavior w:val="content"/>
        </w:behaviors>
        <w:guid w:val="{5502EDE1-67C0-4B7B-B4D5-E0CE222ABE4E}"/>
      </w:docPartPr>
      <w:docPartBody>
        <w:p w:rsidR="00000000" w:rsidRDefault="00000000">
          <w:pPr>
            <w:pStyle w:val="DFED2302037C49DEAC9EABFAB778028A"/>
          </w:pPr>
          <w:r w:rsidRPr="008950B0">
            <w:t>Relevant Links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Headings C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scadia Code">
    <w:panose1 w:val="020B0609020000020004"/>
    <w:charset w:val="00"/>
    <w:family w:val="modern"/>
    <w:pitch w:val="fixed"/>
    <w:sig w:usb0="A1002AFF" w:usb1="C200F9FB" w:usb2="0004002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B44"/>
    <w:rsid w:val="00B04B44"/>
    <w:rsid w:val="00F15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666666"/>
    </w:rPr>
  </w:style>
  <w:style w:type="paragraph" w:customStyle="1" w:styleId="95977744CBE0447785D250C3ED8E42BE">
    <w:name w:val="95977744CBE0447785D250C3ED8E42BE"/>
  </w:style>
  <w:style w:type="paragraph" w:customStyle="1" w:styleId="D89F452F5CEB4FCC8DCB6E25404B46CF">
    <w:name w:val="D89F452F5CEB4FCC8DCB6E25404B46CF"/>
  </w:style>
  <w:style w:type="paragraph" w:customStyle="1" w:styleId="6532BE72448C4B34ACEA11D08E8990A3">
    <w:name w:val="6532BE72448C4B34ACEA11D08E8990A3"/>
  </w:style>
  <w:style w:type="paragraph" w:customStyle="1" w:styleId="9B4CA64D0F244E6284B91B84B77E1F4D">
    <w:name w:val="9B4CA64D0F244E6284B91B84B77E1F4D"/>
  </w:style>
  <w:style w:type="paragraph" w:customStyle="1" w:styleId="B41D2F8412404E6FBFE9AD57CC665686">
    <w:name w:val="B41D2F8412404E6FBFE9AD57CC665686"/>
  </w:style>
  <w:style w:type="paragraph" w:customStyle="1" w:styleId="BE29D0EB66D042549314A354700CE89C">
    <w:name w:val="BE29D0EB66D042549314A354700CE89C"/>
  </w:style>
  <w:style w:type="paragraph" w:customStyle="1" w:styleId="9E4AE2536BD049BC8117356F75F92293">
    <w:name w:val="9E4AE2536BD049BC8117356F75F92293"/>
  </w:style>
  <w:style w:type="paragraph" w:customStyle="1" w:styleId="5740A58A902A443A869458CA9A15226C">
    <w:name w:val="5740A58A902A443A869458CA9A15226C"/>
  </w:style>
  <w:style w:type="paragraph" w:customStyle="1" w:styleId="65880846CFBA4D4B884EFA745A72872B">
    <w:name w:val="65880846CFBA4D4B884EFA745A72872B"/>
  </w:style>
  <w:style w:type="paragraph" w:customStyle="1" w:styleId="3A9DBA9A543A4D37B4300E3EAA0E94D6">
    <w:name w:val="3A9DBA9A543A4D37B4300E3EAA0E94D6"/>
  </w:style>
  <w:style w:type="paragraph" w:customStyle="1" w:styleId="DFED2302037C49DEAC9EABFAB778028A">
    <w:name w:val="DFED2302037C49DEAC9EABFAB77802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ustom 59">
      <a:majorFont>
        <a:latin typeface="Gulim"/>
        <a:ea typeface=""/>
        <a:cs typeface=""/>
      </a:majorFont>
      <a:minorFont>
        <a:latin typeface="Gulim"/>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64E42BF2-5B37-445F-AE44-47CDB1E048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554447-50B2-4B25-92F9-C72C1C983449}">
  <ds:schemaRefs>
    <ds:schemaRef ds:uri="http://schemas.microsoft.com/sharepoint/v3/contenttype/forms"/>
  </ds:schemaRefs>
</ds:datastoreItem>
</file>

<file path=customXml/itemProps3.xml><?xml version="1.0" encoding="utf-8"?>
<ds:datastoreItem xmlns:ds="http://schemas.openxmlformats.org/officeDocument/2006/customXml" ds:itemID="{64F383A8-2410-4F12-B5B2-9CAB82F64345}">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Plain and simple project brief.dotx</Template>
  <TotalTime>10</TotalTime>
  <Pages>4</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Romero</dc:creator>
  <cp:keywords/>
  <dc:description/>
  <cp:lastModifiedBy>Romero, Kyle G</cp:lastModifiedBy>
  <cp:revision>1</cp:revision>
  <dcterms:created xsi:type="dcterms:W3CDTF">2024-08-06T15:35:00Z</dcterms:created>
  <dcterms:modified xsi:type="dcterms:W3CDTF">2024-08-06T15:45:00Z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